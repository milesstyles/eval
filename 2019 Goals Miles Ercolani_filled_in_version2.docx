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3"/>
        <w:tblW w:w="11088" w:type="dxa"/>
        <w:tblLook w:val="04A0" w:firstRow="1" w:lastRow="0" w:firstColumn="1" w:lastColumn="0" w:noHBand="0" w:noVBand="1"/>
      </w:tblPr>
      <w:tblGrid>
        <w:gridCol w:w="2088"/>
        <w:gridCol w:w="3240"/>
        <w:gridCol w:w="1158"/>
        <w:gridCol w:w="4602"/>
      </w:tblGrid>
      <w:tr w:rsidR="00103BFC" w14:paraId="2A19D5BB" w14:textId="77777777" w:rsidTr="00103BFC">
        <w:trPr>
          <w:trHeight w:val="439"/>
        </w:trPr>
        <w:tc>
          <w:tcPr>
            <w:tcW w:w="2088" w:type="dxa"/>
            <w:tcBorders>
              <w:right w:val="nil"/>
            </w:tcBorders>
            <w:shd w:val="clear" w:color="auto" w:fill="DAEEF3" w:themeFill="accent5" w:themeFillTint="33"/>
          </w:tcPr>
          <w:p w14:paraId="05BAB6C8" w14:textId="77777777" w:rsidR="00103BFC" w:rsidRPr="00D0237F" w:rsidRDefault="00103BFC" w:rsidP="00103BFC">
            <w:pPr>
              <w:rPr>
                <w:rFonts w:cs="Arial"/>
              </w:rPr>
            </w:pPr>
            <w:r w:rsidRPr="00D0237F">
              <w:rPr>
                <w:rFonts w:cs="Arial"/>
              </w:rPr>
              <w:t>Employee Name</w:t>
            </w:r>
            <w:r>
              <w:rPr>
                <w:rFonts w:cs="Arial"/>
              </w:rPr>
              <w:t>:</w:t>
            </w:r>
          </w:p>
        </w:tc>
        <w:tc>
          <w:tcPr>
            <w:tcW w:w="3240" w:type="dxa"/>
            <w:tcBorders>
              <w:left w:val="nil"/>
            </w:tcBorders>
            <w:shd w:val="clear" w:color="auto" w:fill="auto"/>
          </w:tcPr>
          <w:p w14:paraId="6702C110" w14:textId="228436B2" w:rsidR="00103BFC" w:rsidRPr="006C3CDC" w:rsidRDefault="00754626" w:rsidP="00103BFC">
            <w:pPr>
              <w:rPr>
                <w:b/>
              </w:rPr>
            </w:pPr>
            <w:r w:rsidRPr="006C3CDC">
              <w:rPr>
                <w:b/>
              </w:rPr>
              <w:t xml:space="preserve">Miles </w:t>
            </w:r>
            <w:proofErr w:type="spellStart"/>
            <w:r w:rsidRPr="006C3CDC">
              <w:rPr>
                <w:b/>
              </w:rPr>
              <w:t>Ercolani</w:t>
            </w:r>
            <w:proofErr w:type="spellEnd"/>
            <w:r w:rsidRPr="006C3CDC">
              <w:rPr>
                <w:b/>
              </w:rPr>
              <w:t xml:space="preserve"> </w:t>
            </w:r>
          </w:p>
        </w:tc>
        <w:tc>
          <w:tcPr>
            <w:tcW w:w="1158" w:type="dxa"/>
            <w:tcBorders>
              <w:right w:val="nil"/>
            </w:tcBorders>
            <w:shd w:val="clear" w:color="auto" w:fill="DAEEF3" w:themeFill="accent5" w:themeFillTint="33"/>
          </w:tcPr>
          <w:p w14:paraId="6FB57BAB" w14:textId="77777777" w:rsidR="00103BFC" w:rsidRPr="00AA12AA" w:rsidRDefault="00103BFC" w:rsidP="00103BFC">
            <w:pPr>
              <w:rPr>
                <w:rFonts w:cs="Arial"/>
              </w:rPr>
            </w:pPr>
            <w:r w:rsidRPr="00AA12AA">
              <w:rPr>
                <w:rFonts w:cs="Arial"/>
              </w:rPr>
              <w:t>Position:</w:t>
            </w:r>
          </w:p>
        </w:tc>
        <w:tc>
          <w:tcPr>
            <w:tcW w:w="4602" w:type="dxa"/>
            <w:tcBorders>
              <w:left w:val="nil"/>
            </w:tcBorders>
            <w:shd w:val="clear" w:color="auto" w:fill="auto"/>
          </w:tcPr>
          <w:p w14:paraId="20564ECD" w14:textId="0D781C6D" w:rsidR="00103BFC" w:rsidRPr="00AA12AA" w:rsidRDefault="00754626" w:rsidP="00103BFC">
            <w:r>
              <w:t>Software Engineer IV</w:t>
            </w:r>
          </w:p>
        </w:tc>
      </w:tr>
      <w:tr w:rsidR="00103BFC" w14:paraId="7141F658" w14:textId="77777777" w:rsidTr="00103BFC">
        <w:trPr>
          <w:trHeight w:val="430"/>
        </w:trPr>
        <w:tc>
          <w:tcPr>
            <w:tcW w:w="2088" w:type="dxa"/>
            <w:tcBorders>
              <w:right w:val="nil"/>
            </w:tcBorders>
            <w:shd w:val="clear" w:color="auto" w:fill="DAEEF3" w:themeFill="accent5" w:themeFillTint="33"/>
          </w:tcPr>
          <w:p w14:paraId="3C2936CF" w14:textId="77777777" w:rsidR="00103BFC" w:rsidRPr="00D0237F" w:rsidRDefault="00103BFC" w:rsidP="00103BFC">
            <w:pPr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3240" w:type="dxa"/>
            <w:tcBorders>
              <w:left w:val="nil"/>
            </w:tcBorders>
            <w:shd w:val="clear" w:color="auto" w:fill="auto"/>
          </w:tcPr>
          <w:p w14:paraId="14286ECE" w14:textId="70211851" w:rsidR="00103BFC" w:rsidRPr="006C3CDC" w:rsidRDefault="006C3CDC" w:rsidP="00103BFC">
            <w:pPr>
              <w:rPr>
                <w:b/>
              </w:rPr>
            </w:pPr>
            <w:r w:rsidRPr="006C3CDC">
              <w:rPr>
                <w:b/>
              </w:rPr>
              <w:t>James Smith</w:t>
            </w:r>
          </w:p>
        </w:tc>
        <w:tc>
          <w:tcPr>
            <w:tcW w:w="1158" w:type="dxa"/>
            <w:tcBorders>
              <w:right w:val="nil"/>
            </w:tcBorders>
            <w:shd w:val="clear" w:color="auto" w:fill="DAEEF3" w:themeFill="accent5" w:themeFillTint="33"/>
          </w:tcPr>
          <w:p w14:paraId="6E2F92E0" w14:textId="77777777" w:rsidR="00103BFC" w:rsidRPr="00AA12AA" w:rsidRDefault="00103BFC" w:rsidP="00103BFC">
            <w:pPr>
              <w:rPr>
                <w:rFonts w:cs="Arial"/>
              </w:rPr>
            </w:pPr>
            <w:r w:rsidRPr="00AA12AA">
              <w:rPr>
                <w:rFonts w:cs="Arial"/>
              </w:rPr>
              <w:t>Date:</w:t>
            </w:r>
          </w:p>
        </w:tc>
        <w:sdt>
          <w:sdtPr>
            <w:id w:val="2435161"/>
            <w:placeholder>
              <w:docPart w:val="4B0A9E51BA4C4A609F2403E72A94B6F9"/>
            </w:placeholder>
            <w:date w:fullDate="2019-11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02" w:type="dxa"/>
                <w:tcBorders>
                  <w:left w:val="nil"/>
                </w:tcBorders>
                <w:shd w:val="clear" w:color="auto" w:fill="auto"/>
              </w:tcPr>
              <w:p w14:paraId="32228480" w14:textId="59FA7FE6" w:rsidR="00103BFC" w:rsidRPr="00AA12AA" w:rsidRDefault="006A71B8" w:rsidP="00847E8A">
                <w:r>
                  <w:t>11/20/2019</w:t>
                </w:r>
              </w:p>
            </w:tc>
          </w:sdtContent>
        </w:sdt>
      </w:tr>
    </w:tbl>
    <w:p w14:paraId="5989F9D7" w14:textId="77777777" w:rsidR="009132F1" w:rsidRDefault="009132F1" w:rsidP="00103BFC">
      <w:pPr>
        <w:rPr>
          <w:b/>
          <w:sz w:val="28"/>
        </w:rPr>
      </w:pPr>
    </w:p>
    <w:p w14:paraId="38D0D2E8" w14:textId="3E1F804E" w:rsidR="00F254C3" w:rsidRPr="00F254C3" w:rsidRDefault="001C24D0" w:rsidP="00103BFC">
      <w:pPr>
        <w:rPr>
          <w:b/>
          <w:sz w:val="28"/>
        </w:rPr>
      </w:pPr>
      <w:r>
        <w:rPr>
          <w:b/>
          <w:sz w:val="28"/>
        </w:rPr>
        <w:t xml:space="preserve">GOALS &amp; </w:t>
      </w:r>
      <w:r w:rsidR="00F254C3" w:rsidRPr="00F254C3">
        <w:rPr>
          <w:b/>
          <w:sz w:val="28"/>
        </w:rPr>
        <w:t>RESPONSIBILITIES</w:t>
      </w:r>
    </w:p>
    <w:p w14:paraId="3E37D5EA" w14:textId="77777777" w:rsidR="00F254C3" w:rsidRDefault="00F254C3" w:rsidP="00F254C3">
      <w:pPr>
        <w:rPr>
          <w:i/>
          <w:sz w:val="22"/>
          <w:szCs w:val="20"/>
        </w:rPr>
      </w:pP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85"/>
        <w:gridCol w:w="4130"/>
      </w:tblGrid>
      <w:tr w:rsidR="00CC7F01" w14:paraId="1B169A16" w14:textId="77777777" w:rsidTr="00CC7F01">
        <w:trPr>
          <w:trHeight w:val="422"/>
          <w:jc w:val="center"/>
        </w:trPr>
        <w:tc>
          <w:tcPr>
            <w:tcW w:w="548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3632CC9" w14:textId="77777777" w:rsidR="00CC7F01" w:rsidRPr="00F254C3" w:rsidRDefault="00CC7F01" w:rsidP="00F254C3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Description</w:t>
            </w:r>
          </w:p>
        </w:tc>
        <w:tc>
          <w:tcPr>
            <w:tcW w:w="413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B9DB15" w14:textId="77777777" w:rsidR="00CC7F01" w:rsidRPr="00F254C3" w:rsidRDefault="00CC7F01" w:rsidP="00F254C3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Comments</w:t>
            </w:r>
          </w:p>
        </w:tc>
      </w:tr>
      <w:tr w:rsidR="00CC7F01" w14:paraId="1F734CDD" w14:textId="77777777" w:rsidTr="00CC7F01">
        <w:trPr>
          <w:trHeight w:val="386"/>
          <w:jc w:val="center"/>
        </w:trPr>
        <w:tc>
          <w:tcPr>
            <w:tcW w:w="5485" w:type="dxa"/>
            <w:shd w:val="clear" w:color="auto" w:fill="auto"/>
          </w:tcPr>
          <w:p w14:paraId="223E244E" w14:textId="77777777" w:rsidR="00B901EC" w:rsidRPr="009276BA" w:rsidRDefault="00B901EC" w:rsidP="00B901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/>
                <w:u w:val="single"/>
              </w:rPr>
              <w:t>General</w:t>
            </w:r>
            <w:r w:rsidRPr="009276BA">
              <w:rPr>
                <w:rFonts w:ascii="Times New Roman" w:hAnsi="Times New Roman"/>
                <w:b/>
                <w:i/>
                <w:snapToGrid w:val="0"/>
                <w:color w:val="000000"/>
                <w:u w:val="single"/>
              </w:rPr>
              <w:t xml:space="preserve"> </w:t>
            </w:r>
            <w:r w:rsidRPr="009276BA">
              <w:rPr>
                <w:rFonts w:ascii="Times New Roman" w:hAnsi="Times New Roman"/>
                <w:snapToGrid w:val="0"/>
                <w:color w:val="000000"/>
                <w:u w:val="single"/>
              </w:rPr>
              <w:t>Responsibilities:</w:t>
            </w:r>
            <w:r w:rsidRPr="009276BA">
              <w:rPr>
                <w:rFonts w:ascii="Times New Roman" w:hAnsi="Times New Roman"/>
              </w:rPr>
              <w:t xml:space="preserve"> </w:t>
            </w:r>
          </w:p>
          <w:p w14:paraId="45037FE7" w14:textId="77777777" w:rsidR="00B901EC" w:rsidRPr="003B2B5A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Cs w:val="20"/>
              </w:rPr>
            </w:pPr>
            <w:r w:rsidRPr="003B2B5A">
              <w:rPr>
                <w:rFonts w:ascii="Times New Roman" w:hAnsi="Times New Roman"/>
                <w:szCs w:val="20"/>
              </w:rPr>
              <w:t>Provide excellent customer service with courtesy, responsiveness and a sense of urgency.</w:t>
            </w:r>
          </w:p>
          <w:p w14:paraId="324EAA45" w14:textId="77777777" w:rsidR="00B901EC" w:rsidRPr="003B2B5A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Cs w:val="20"/>
              </w:rPr>
            </w:pPr>
            <w:r w:rsidRPr="003B2B5A">
              <w:rPr>
                <w:rFonts w:ascii="Times New Roman" w:hAnsi="Times New Roman"/>
                <w:szCs w:val="20"/>
              </w:rPr>
              <w:t>Comply with MIKEL Policies and Procedures.</w:t>
            </w:r>
          </w:p>
          <w:p w14:paraId="0EE6DB62" w14:textId="77777777" w:rsidR="00B901EC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Cs w:val="20"/>
              </w:rPr>
            </w:pPr>
            <w:r w:rsidRPr="003B2B5A">
              <w:rPr>
                <w:rFonts w:ascii="Times New Roman" w:hAnsi="Times New Roman"/>
                <w:szCs w:val="20"/>
              </w:rPr>
              <w:t>Identify problems/issues and inform Management immediately.</w:t>
            </w:r>
          </w:p>
          <w:p w14:paraId="497AE890" w14:textId="77777777" w:rsidR="00B901EC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 monthly achievements.</w:t>
            </w:r>
          </w:p>
          <w:p w14:paraId="0B38AB5E" w14:textId="77777777" w:rsidR="00B901EC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Cs w:val="20"/>
              </w:rPr>
            </w:pPr>
            <w:r w:rsidRPr="002A2A22">
              <w:rPr>
                <w:rFonts w:ascii="Times New Roman" w:hAnsi="Times New Roman"/>
                <w:szCs w:val="20"/>
              </w:rPr>
              <w:t>Obtain and maintain required credentials to perform assigned tasks.</w:t>
            </w:r>
          </w:p>
          <w:p w14:paraId="1812DA77" w14:textId="77777777" w:rsidR="00B901EC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Work with FA’s to track spend plans and prepare budgets</w:t>
            </w:r>
          </w:p>
          <w:p w14:paraId="2653CC3E" w14:textId="77777777" w:rsidR="00B901EC" w:rsidRDefault="00B901EC" w:rsidP="00B90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Approve timecards in a timely manner.</w:t>
            </w:r>
          </w:p>
          <w:p w14:paraId="29E31E26" w14:textId="77777777" w:rsidR="00CC7F01" w:rsidRPr="00C75330" w:rsidRDefault="00CC7F01" w:rsidP="008D7062">
            <w:pPr>
              <w:rPr>
                <w:sz w:val="22"/>
                <w:szCs w:val="20"/>
              </w:rPr>
            </w:pPr>
          </w:p>
        </w:tc>
        <w:tc>
          <w:tcPr>
            <w:tcW w:w="4130" w:type="dxa"/>
            <w:shd w:val="clear" w:color="auto" w:fill="auto"/>
          </w:tcPr>
          <w:p w14:paraId="21034BC1" w14:textId="77777777" w:rsidR="00CC7F01" w:rsidRDefault="00C826CB" w:rsidP="0097218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Saw improvement with timecard timeliness </w:t>
            </w:r>
          </w:p>
          <w:p w14:paraId="42B035B1" w14:textId="77777777" w:rsidR="000454F6" w:rsidRDefault="000454F6" w:rsidP="0097218E">
            <w:pPr>
              <w:rPr>
                <w:sz w:val="22"/>
                <w:szCs w:val="20"/>
              </w:rPr>
            </w:pPr>
          </w:p>
          <w:p w14:paraId="7D08B1EC" w14:textId="68B46E76" w:rsidR="000454F6" w:rsidRDefault="000454F6" w:rsidP="0097218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Actively working on Security </w:t>
            </w:r>
            <w:proofErr w:type="spellStart"/>
            <w:r>
              <w:rPr>
                <w:sz w:val="22"/>
                <w:szCs w:val="20"/>
              </w:rPr>
              <w:t>stigs</w:t>
            </w:r>
            <w:proofErr w:type="spellEnd"/>
            <w:r>
              <w:rPr>
                <w:sz w:val="22"/>
                <w:szCs w:val="20"/>
              </w:rPr>
              <w:t xml:space="preserve"> for the client. </w:t>
            </w:r>
          </w:p>
          <w:p w14:paraId="6CFE9F86" w14:textId="77777777" w:rsidR="000454F6" w:rsidRDefault="000454F6" w:rsidP="0097218E">
            <w:pPr>
              <w:rPr>
                <w:sz w:val="22"/>
                <w:szCs w:val="20"/>
              </w:rPr>
            </w:pPr>
          </w:p>
          <w:p w14:paraId="0BB5D61A" w14:textId="77777777" w:rsidR="000454F6" w:rsidRDefault="000454F6" w:rsidP="0097218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Worked with Mikel to increase security in the company.</w:t>
            </w:r>
          </w:p>
          <w:p w14:paraId="59E35605" w14:textId="77777777" w:rsidR="000454F6" w:rsidRDefault="000454F6" w:rsidP="0097218E">
            <w:pPr>
              <w:rPr>
                <w:sz w:val="22"/>
                <w:szCs w:val="20"/>
              </w:rPr>
            </w:pPr>
          </w:p>
          <w:p w14:paraId="0B47117C" w14:textId="3C833197" w:rsidR="000454F6" w:rsidRDefault="000454F6" w:rsidP="0097218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Actively pursued outside growth by attending conferences and pushing the Mikel Brand into industry. </w:t>
            </w:r>
          </w:p>
          <w:p w14:paraId="101253C3" w14:textId="77777777" w:rsidR="000454F6" w:rsidRDefault="000454F6" w:rsidP="0097218E">
            <w:pPr>
              <w:rPr>
                <w:sz w:val="22"/>
                <w:szCs w:val="20"/>
              </w:rPr>
            </w:pPr>
          </w:p>
          <w:p w14:paraId="4533DA07" w14:textId="714022B8" w:rsidR="000454F6" w:rsidRDefault="000454F6" w:rsidP="0097218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Maintained monthly achievements and updated accordingly. </w:t>
            </w:r>
          </w:p>
          <w:p w14:paraId="09085360" w14:textId="77777777" w:rsidR="00C826CB" w:rsidRPr="00554E26" w:rsidRDefault="00C826CB" w:rsidP="0097218E">
            <w:pPr>
              <w:rPr>
                <w:sz w:val="22"/>
                <w:szCs w:val="20"/>
              </w:rPr>
            </w:pPr>
          </w:p>
        </w:tc>
      </w:tr>
      <w:tr w:rsidR="00B901EC" w14:paraId="4F66C08E" w14:textId="77777777" w:rsidTr="00CC7F01">
        <w:trPr>
          <w:trHeight w:val="404"/>
          <w:jc w:val="center"/>
        </w:trPr>
        <w:tc>
          <w:tcPr>
            <w:tcW w:w="5485" w:type="dxa"/>
            <w:shd w:val="clear" w:color="auto" w:fill="auto"/>
          </w:tcPr>
          <w:p w14:paraId="6A6F68EE" w14:textId="2A241484" w:rsidR="00B901EC" w:rsidRDefault="00B901EC" w:rsidP="00B901EC">
            <w:pPr>
              <w:rPr>
                <w:rFonts w:ascii="Times New Roman" w:hAnsi="Times New Roman"/>
                <w:b/>
                <w:szCs w:val="20"/>
              </w:rPr>
            </w:pPr>
            <w:r w:rsidRPr="0009182C">
              <w:rPr>
                <w:rFonts w:ascii="Times New Roman" w:hAnsi="Times New Roman"/>
                <w:b/>
                <w:szCs w:val="20"/>
              </w:rPr>
              <w:t>Responsibilities:</w:t>
            </w:r>
          </w:p>
          <w:p w14:paraId="4F1953CB" w14:textId="2A77DE8C" w:rsidR="00B901EC" w:rsidRPr="00C93221" w:rsidRDefault="00B901EC" w:rsidP="00B901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Manage work schedule and project deliverables </w:t>
            </w:r>
            <w:r w:rsidRPr="00CF5686">
              <w:rPr>
                <w:rFonts w:ascii="Times New Roman" w:hAnsi="Times New Roman"/>
                <w:szCs w:val="20"/>
              </w:rPr>
              <w:t xml:space="preserve">for </w:t>
            </w:r>
            <w:r w:rsidR="00754626" w:rsidRPr="00CF5686">
              <w:rPr>
                <w:rFonts w:ascii="Times New Roman" w:hAnsi="Times New Roman"/>
                <w:szCs w:val="20"/>
              </w:rPr>
              <w:t>ATAS</w:t>
            </w:r>
            <w:r w:rsidRPr="00CF5686">
              <w:rPr>
                <w:rFonts w:ascii="Times New Roman" w:hAnsi="Times New Roman"/>
                <w:szCs w:val="20"/>
              </w:rPr>
              <w:t xml:space="preserve"> Team. Perform managerial duties as assigned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19B06AB7" w14:textId="77777777" w:rsidR="00B901EC" w:rsidRDefault="00B901EC" w:rsidP="00B901EC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Ensure quality and timely products delivered to client.</w:t>
            </w:r>
          </w:p>
          <w:p w14:paraId="1FFAAB66" w14:textId="77777777" w:rsidR="00B901EC" w:rsidRPr="003B2B5A" w:rsidRDefault="00B901EC" w:rsidP="00B901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Theme="minorHAnsi" w:hAnsi="Times New Roman"/>
              </w:rPr>
              <w:t>Creatively adapt guidance to unique situations and implement custom strategies and solutions.</w:t>
            </w:r>
          </w:p>
          <w:p w14:paraId="6E8E3561" w14:textId="77777777" w:rsidR="00B901EC" w:rsidRDefault="00B901EC" w:rsidP="00B901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Manage staffing – identify and hire qualified individuals to maintain necessary staffing levels.</w:t>
            </w:r>
          </w:p>
          <w:p w14:paraId="60A2B576" w14:textId="0F3EC06F" w:rsidR="00B901EC" w:rsidRDefault="00B901EC" w:rsidP="00B901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Identify and pursue additional opportunities </w:t>
            </w:r>
            <w:r w:rsidRPr="00CF5686">
              <w:rPr>
                <w:rFonts w:ascii="Times New Roman" w:hAnsi="Times New Roman"/>
                <w:szCs w:val="20"/>
              </w:rPr>
              <w:t xml:space="preserve">for </w:t>
            </w:r>
            <w:r w:rsidR="00754626" w:rsidRPr="00CF5686">
              <w:rPr>
                <w:rFonts w:ascii="Times New Roman" w:hAnsi="Times New Roman"/>
                <w:szCs w:val="20"/>
              </w:rPr>
              <w:t>ATAS</w:t>
            </w:r>
            <w:r w:rsidRPr="00CF5686">
              <w:rPr>
                <w:rFonts w:ascii="Times New Roman" w:hAnsi="Times New Roman"/>
                <w:szCs w:val="20"/>
              </w:rPr>
              <w:t xml:space="preserve"> tasking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5D184702" w14:textId="77777777" w:rsidR="00B901EC" w:rsidRDefault="00B901EC" w:rsidP="00B901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Meet Revenue Goal</w:t>
            </w:r>
          </w:p>
          <w:p w14:paraId="4EB0C9E8" w14:textId="77777777" w:rsidR="00B901EC" w:rsidRPr="00C75330" w:rsidRDefault="00B901EC" w:rsidP="00B901EC">
            <w:pPr>
              <w:rPr>
                <w:sz w:val="22"/>
                <w:szCs w:val="20"/>
              </w:rPr>
            </w:pPr>
          </w:p>
        </w:tc>
        <w:tc>
          <w:tcPr>
            <w:tcW w:w="4130" w:type="dxa"/>
            <w:shd w:val="clear" w:color="auto" w:fill="auto"/>
          </w:tcPr>
          <w:p w14:paraId="20357356" w14:textId="3D9675B2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Worked on contract proposal questions for ATAS.</w:t>
            </w:r>
          </w:p>
          <w:p w14:paraId="502E0421" w14:textId="77777777" w:rsidR="00C826CB" w:rsidRDefault="00C826CB" w:rsidP="00B901EC">
            <w:pPr>
              <w:rPr>
                <w:sz w:val="22"/>
                <w:szCs w:val="20"/>
              </w:rPr>
            </w:pPr>
          </w:p>
          <w:p w14:paraId="79CD8A9D" w14:textId="77777777" w:rsidR="00B901EC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Worked to bring machine learning into ATAS. </w:t>
            </w:r>
          </w:p>
          <w:p w14:paraId="39D0C488" w14:textId="77777777" w:rsidR="00C826CB" w:rsidRDefault="00C826CB" w:rsidP="00B901EC">
            <w:pPr>
              <w:rPr>
                <w:sz w:val="22"/>
                <w:szCs w:val="20"/>
              </w:rPr>
            </w:pPr>
          </w:p>
          <w:p w14:paraId="191070F9" w14:textId="77777777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Examples:</w:t>
            </w:r>
          </w:p>
          <w:p w14:paraId="4931EBD3" w14:textId="77777777" w:rsidR="00C826CB" w:rsidRDefault="00C826CB" w:rsidP="00B901EC">
            <w:pPr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Kalman</w:t>
            </w:r>
            <w:proofErr w:type="spellEnd"/>
            <w:r>
              <w:rPr>
                <w:sz w:val="22"/>
                <w:szCs w:val="20"/>
              </w:rPr>
              <w:t xml:space="preserve"> filter</w:t>
            </w:r>
          </w:p>
          <w:p w14:paraId="3B54D39E" w14:textId="77777777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Bayesian Search inference rewrite</w:t>
            </w:r>
          </w:p>
          <w:p w14:paraId="076958F4" w14:textId="77777777" w:rsidR="00C826CB" w:rsidRDefault="00C826CB" w:rsidP="00B901EC">
            <w:pPr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Tensorflowjs</w:t>
            </w:r>
            <w:proofErr w:type="spellEnd"/>
            <w:r>
              <w:rPr>
                <w:sz w:val="22"/>
                <w:szCs w:val="20"/>
              </w:rPr>
              <w:t xml:space="preserve"> linear regression </w:t>
            </w:r>
          </w:p>
          <w:p w14:paraId="5A04778F" w14:textId="77777777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Predictive </w:t>
            </w:r>
            <w:proofErr w:type="spellStart"/>
            <w:r>
              <w:rPr>
                <w:sz w:val="22"/>
                <w:szCs w:val="20"/>
              </w:rPr>
              <w:t>analystics</w:t>
            </w:r>
            <w:proofErr w:type="spellEnd"/>
            <w:r>
              <w:rPr>
                <w:sz w:val="22"/>
                <w:szCs w:val="20"/>
              </w:rPr>
              <w:t xml:space="preserve"> on unclassified data</w:t>
            </w:r>
          </w:p>
          <w:p w14:paraId="4480E76D" w14:textId="77777777" w:rsidR="00C826CB" w:rsidRDefault="00C826CB" w:rsidP="00B901EC">
            <w:pPr>
              <w:rPr>
                <w:sz w:val="22"/>
                <w:szCs w:val="20"/>
              </w:rPr>
            </w:pPr>
          </w:p>
          <w:p w14:paraId="203B20BC" w14:textId="77777777" w:rsidR="000454F6" w:rsidRDefault="000454F6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Worked on </w:t>
            </w:r>
            <w:proofErr w:type="spellStart"/>
            <w:r>
              <w:rPr>
                <w:sz w:val="22"/>
                <w:szCs w:val="20"/>
              </w:rPr>
              <w:t>Stigs</w:t>
            </w:r>
            <w:proofErr w:type="spellEnd"/>
            <w:r>
              <w:rPr>
                <w:sz w:val="22"/>
                <w:szCs w:val="20"/>
              </w:rPr>
              <w:t xml:space="preserve"> for ATAS, </w:t>
            </w:r>
            <w:proofErr w:type="spellStart"/>
            <w:r>
              <w:rPr>
                <w:sz w:val="22"/>
                <w:szCs w:val="20"/>
              </w:rPr>
              <w:t>jwt</w:t>
            </w:r>
            <w:proofErr w:type="spellEnd"/>
            <w:r>
              <w:rPr>
                <w:sz w:val="22"/>
                <w:szCs w:val="20"/>
              </w:rPr>
              <w:t xml:space="preserve"> security tokens, closing security loopholes. </w:t>
            </w:r>
          </w:p>
          <w:p w14:paraId="5F6BBDA0" w14:textId="77777777" w:rsidR="000454F6" w:rsidRDefault="000454F6" w:rsidP="00B901EC">
            <w:pPr>
              <w:rPr>
                <w:sz w:val="22"/>
                <w:szCs w:val="20"/>
              </w:rPr>
            </w:pPr>
          </w:p>
          <w:p w14:paraId="6F3E9854" w14:textId="435690D2" w:rsidR="000454F6" w:rsidRPr="00554E26" w:rsidRDefault="000454F6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Volunteered for overtime to help company make revenue goal. </w:t>
            </w:r>
          </w:p>
        </w:tc>
      </w:tr>
      <w:tr w:rsidR="00B901EC" w14:paraId="6548BAA8" w14:textId="77777777" w:rsidTr="00CC7F01">
        <w:trPr>
          <w:trHeight w:val="395"/>
          <w:jc w:val="center"/>
        </w:trPr>
        <w:tc>
          <w:tcPr>
            <w:tcW w:w="5485" w:type="dxa"/>
            <w:shd w:val="clear" w:color="auto" w:fill="auto"/>
          </w:tcPr>
          <w:p w14:paraId="5736923D" w14:textId="17638180" w:rsidR="00754626" w:rsidRDefault="00754626" w:rsidP="0075462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u w:val="single"/>
              </w:rPr>
              <w:t xml:space="preserve">ATAS Milestones </w:t>
            </w:r>
            <w:r>
              <w:rPr>
                <w:sz w:val="22"/>
                <w:szCs w:val="20"/>
              </w:rPr>
              <w:t xml:space="preserve">– Replacing .net pages and </w:t>
            </w:r>
            <w:proofErr w:type="spellStart"/>
            <w:r>
              <w:rPr>
                <w:sz w:val="22"/>
                <w:szCs w:val="20"/>
              </w:rPr>
              <w:t>db</w:t>
            </w:r>
            <w:proofErr w:type="spellEnd"/>
            <w:r>
              <w:rPr>
                <w:sz w:val="22"/>
                <w:szCs w:val="20"/>
              </w:rPr>
              <w:t xml:space="preserve"> connections with Open Source code in line with the customers’ expectations. </w:t>
            </w:r>
          </w:p>
          <w:p w14:paraId="6395225F" w14:textId="77777777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Replace .net technology for open source </w:t>
            </w:r>
          </w:p>
          <w:p w14:paraId="6B548C26" w14:textId="77777777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Write Java API Restful Services to connect to backend</w:t>
            </w:r>
          </w:p>
          <w:p w14:paraId="25916E64" w14:textId="77777777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Front End upgraded to Angular 5 framework</w:t>
            </w:r>
          </w:p>
          <w:p w14:paraId="5744AB0C" w14:textId="77777777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Install Angular 5 support on classified systems</w:t>
            </w:r>
          </w:p>
          <w:p w14:paraId="0062D876" w14:textId="77777777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Redesign to a more modern feel </w:t>
            </w:r>
          </w:p>
          <w:p w14:paraId="6B16C5F6" w14:textId="77777777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Recreate original design in different technology</w:t>
            </w:r>
          </w:p>
          <w:p w14:paraId="63B556D1" w14:textId="75B30338" w:rsidR="00754626" w:rsidRDefault="00754626" w:rsidP="0075462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Install Node JS on classified systems</w:t>
            </w:r>
          </w:p>
          <w:p w14:paraId="7D7C45BF" w14:textId="77777777" w:rsidR="00C826CB" w:rsidRPr="00C75330" w:rsidRDefault="00C826CB" w:rsidP="00C826CB">
            <w:pPr>
              <w:rPr>
                <w:sz w:val="22"/>
                <w:szCs w:val="20"/>
              </w:rPr>
            </w:pPr>
          </w:p>
        </w:tc>
        <w:tc>
          <w:tcPr>
            <w:tcW w:w="4130" w:type="dxa"/>
            <w:shd w:val="clear" w:color="auto" w:fill="auto"/>
          </w:tcPr>
          <w:p w14:paraId="1061575C" w14:textId="77777777" w:rsidR="00B901EC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lastRenderedPageBreak/>
              <w:t xml:space="preserve">Completed tasking on </w:t>
            </w:r>
            <w:proofErr w:type="spellStart"/>
            <w:r>
              <w:rPr>
                <w:sz w:val="22"/>
                <w:szCs w:val="20"/>
              </w:rPr>
              <w:t>cavr</w:t>
            </w:r>
            <w:proofErr w:type="spellEnd"/>
            <w:r>
              <w:rPr>
                <w:sz w:val="22"/>
                <w:szCs w:val="20"/>
              </w:rPr>
              <w:t xml:space="preserve"> </w:t>
            </w:r>
          </w:p>
          <w:p w14:paraId="7782DB12" w14:textId="77777777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Completed all goals listed to the left.</w:t>
            </w:r>
          </w:p>
          <w:p w14:paraId="185A42EE" w14:textId="77777777" w:rsidR="00C826CB" w:rsidRDefault="00C826CB" w:rsidP="00B901EC">
            <w:pPr>
              <w:rPr>
                <w:sz w:val="22"/>
                <w:szCs w:val="20"/>
              </w:rPr>
            </w:pPr>
          </w:p>
          <w:p w14:paraId="2D5B737E" w14:textId="77777777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Additional work JWT security in process but almost complete, new tasking. </w:t>
            </w:r>
          </w:p>
          <w:p w14:paraId="286A7B6C" w14:textId="77777777" w:rsidR="00C826CB" w:rsidRDefault="00C826CB" w:rsidP="00B901EC">
            <w:pPr>
              <w:rPr>
                <w:sz w:val="22"/>
                <w:szCs w:val="20"/>
              </w:rPr>
            </w:pPr>
          </w:p>
          <w:p w14:paraId="180D9F20" w14:textId="77777777" w:rsidR="00C826CB" w:rsidRDefault="00C826CB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LOA support and upgrade onto </w:t>
            </w:r>
            <w:proofErr w:type="spellStart"/>
            <w:r>
              <w:rPr>
                <w:sz w:val="22"/>
                <w:szCs w:val="20"/>
              </w:rPr>
              <w:t>highside</w:t>
            </w:r>
            <w:proofErr w:type="spellEnd"/>
          </w:p>
          <w:p w14:paraId="6AFE9F21" w14:textId="77777777" w:rsidR="00C826CB" w:rsidRDefault="00C826CB" w:rsidP="00B901EC">
            <w:pPr>
              <w:rPr>
                <w:sz w:val="22"/>
                <w:szCs w:val="20"/>
              </w:rPr>
            </w:pPr>
          </w:p>
          <w:p w14:paraId="452BA2D5" w14:textId="77777777" w:rsidR="000454F6" w:rsidRDefault="000454F6" w:rsidP="00B901E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LOA adoption of project and continuation of funding.</w:t>
            </w:r>
          </w:p>
          <w:p w14:paraId="051C65E1" w14:textId="77777777" w:rsidR="000454F6" w:rsidRDefault="000454F6" w:rsidP="00B901EC">
            <w:pPr>
              <w:rPr>
                <w:sz w:val="22"/>
                <w:szCs w:val="20"/>
              </w:rPr>
            </w:pPr>
          </w:p>
          <w:p w14:paraId="238CA2A8" w14:textId="59C673F5" w:rsidR="000454F6" w:rsidRPr="00554E26" w:rsidRDefault="000454F6" w:rsidP="00B901EC">
            <w:pPr>
              <w:rPr>
                <w:sz w:val="22"/>
                <w:szCs w:val="20"/>
              </w:rPr>
            </w:pPr>
          </w:p>
        </w:tc>
      </w:tr>
      <w:tr w:rsidR="00C826CB" w14:paraId="70E4A792" w14:textId="77777777" w:rsidTr="00CC7F01">
        <w:trPr>
          <w:trHeight w:val="377"/>
          <w:jc w:val="center"/>
        </w:trPr>
        <w:tc>
          <w:tcPr>
            <w:tcW w:w="5485" w:type="dxa"/>
            <w:shd w:val="clear" w:color="auto" w:fill="auto"/>
          </w:tcPr>
          <w:p w14:paraId="50017A5D" w14:textId="3612AA4F" w:rsidR="00C826CB" w:rsidRDefault="00C826CB" w:rsidP="00C826C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u w:val="single"/>
              </w:rPr>
              <w:t>ATAS Milestone</w:t>
            </w:r>
            <w:r w:rsidRPr="009132F1">
              <w:rPr>
                <w:sz w:val="22"/>
                <w:szCs w:val="20"/>
              </w:rPr>
              <w:t xml:space="preserve"> – </w:t>
            </w:r>
            <w:r>
              <w:rPr>
                <w:sz w:val="22"/>
                <w:szCs w:val="20"/>
              </w:rPr>
              <w:t>Creating Data science on the high side</w:t>
            </w:r>
          </w:p>
          <w:p w14:paraId="63C02E0E" w14:textId="77777777" w:rsidR="00C826CB" w:rsidRDefault="00C826CB" w:rsidP="00C826C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Installing necessary tools for data science</w:t>
            </w:r>
          </w:p>
          <w:p w14:paraId="5EB3BAFB" w14:textId="77777777" w:rsidR="00C826CB" w:rsidRDefault="00C826CB" w:rsidP="00C826C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Proof of concept tools work</w:t>
            </w:r>
          </w:p>
          <w:p w14:paraId="30191E9A" w14:textId="77777777" w:rsidR="00C826CB" w:rsidRDefault="00C826CB" w:rsidP="00C826C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Classification on High side </w:t>
            </w:r>
          </w:p>
          <w:p w14:paraId="4EB7D79B" w14:textId="77777777" w:rsidR="00C826CB" w:rsidRPr="00754626" w:rsidRDefault="00C826CB" w:rsidP="00C826C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Natural Language Processing on High Side</w:t>
            </w:r>
          </w:p>
          <w:p w14:paraId="7DD73118" w14:textId="77777777" w:rsidR="00C826CB" w:rsidRDefault="00C826CB" w:rsidP="00C826C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</w:p>
          <w:p w14:paraId="61CA7E24" w14:textId="77777777" w:rsidR="00C826CB" w:rsidRPr="009132F1" w:rsidRDefault="00C826CB" w:rsidP="00C826CB">
            <w:pPr>
              <w:rPr>
                <w:sz w:val="22"/>
                <w:szCs w:val="20"/>
                <w:u w:val="single"/>
              </w:rPr>
            </w:pPr>
          </w:p>
        </w:tc>
        <w:tc>
          <w:tcPr>
            <w:tcW w:w="4130" w:type="dxa"/>
            <w:shd w:val="clear" w:color="auto" w:fill="auto"/>
          </w:tcPr>
          <w:p w14:paraId="09598E7D" w14:textId="77777777" w:rsidR="00C826CB" w:rsidRDefault="00C826CB" w:rsidP="00C826CB">
            <w:pPr>
              <w:rPr>
                <w:szCs w:val="20"/>
              </w:rPr>
            </w:pPr>
            <w:r>
              <w:rPr>
                <w:szCs w:val="20"/>
              </w:rPr>
              <w:t>Completed installing anaconda and data science tools on the high side</w:t>
            </w:r>
          </w:p>
          <w:p w14:paraId="26E0C93D" w14:textId="77777777" w:rsidR="00C826CB" w:rsidRDefault="00C826CB" w:rsidP="00C826CB">
            <w:pPr>
              <w:rPr>
                <w:szCs w:val="20"/>
              </w:rPr>
            </w:pPr>
            <w:r>
              <w:rPr>
                <w:szCs w:val="20"/>
              </w:rPr>
              <w:t xml:space="preserve">Proved tool works </w:t>
            </w:r>
          </w:p>
          <w:p w14:paraId="221208B1" w14:textId="77777777" w:rsidR="00C826CB" w:rsidRDefault="00C826CB" w:rsidP="00C826CB">
            <w:pPr>
              <w:rPr>
                <w:szCs w:val="20"/>
              </w:rPr>
            </w:pPr>
            <w:r>
              <w:rPr>
                <w:szCs w:val="20"/>
              </w:rPr>
              <w:t>Created project on high side</w:t>
            </w:r>
          </w:p>
          <w:p w14:paraId="53DF363B" w14:textId="77777777" w:rsidR="00C826CB" w:rsidRDefault="00C826CB" w:rsidP="00C826CB">
            <w:pPr>
              <w:rPr>
                <w:szCs w:val="20"/>
              </w:rPr>
            </w:pPr>
          </w:p>
          <w:p w14:paraId="2D7D1FAA" w14:textId="77777777" w:rsidR="00C826CB" w:rsidRDefault="00C826CB" w:rsidP="00C826CB">
            <w:pPr>
              <w:rPr>
                <w:szCs w:val="20"/>
              </w:rPr>
            </w:pPr>
            <w:r>
              <w:rPr>
                <w:szCs w:val="20"/>
              </w:rPr>
              <w:t xml:space="preserve">Natural language processing was pushed out. </w:t>
            </w:r>
          </w:p>
          <w:p w14:paraId="343475B4" w14:textId="77777777" w:rsidR="000454F6" w:rsidRDefault="000454F6" w:rsidP="00C826CB">
            <w:pPr>
              <w:rPr>
                <w:szCs w:val="20"/>
              </w:rPr>
            </w:pPr>
          </w:p>
          <w:p w14:paraId="5B945607" w14:textId="77777777" w:rsidR="000454F6" w:rsidRDefault="000454F6" w:rsidP="00C826CB">
            <w:pPr>
              <w:rPr>
                <w:szCs w:val="20"/>
              </w:rPr>
            </w:pPr>
            <w:r>
              <w:rPr>
                <w:szCs w:val="20"/>
              </w:rPr>
              <w:t>Completed Hurricane tracking on low side example</w:t>
            </w:r>
          </w:p>
          <w:p w14:paraId="15192B94" w14:textId="77777777" w:rsidR="000454F6" w:rsidRDefault="000454F6" w:rsidP="00C826CB">
            <w:pPr>
              <w:rPr>
                <w:szCs w:val="20"/>
              </w:rPr>
            </w:pPr>
          </w:p>
          <w:p w14:paraId="3056115B" w14:textId="01A97D9F" w:rsidR="000454F6" w:rsidRPr="00F254C3" w:rsidRDefault="000454F6" w:rsidP="00C826CB">
            <w:pPr>
              <w:rPr>
                <w:szCs w:val="20"/>
              </w:rPr>
            </w:pPr>
            <w:r>
              <w:rPr>
                <w:szCs w:val="20"/>
              </w:rPr>
              <w:t xml:space="preserve">Created model on classified system. </w:t>
            </w:r>
          </w:p>
        </w:tc>
      </w:tr>
      <w:tr w:rsidR="00C826CB" w14:paraId="475DDBFB" w14:textId="77777777" w:rsidTr="00CC7F01">
        <w:trPr>
          <w:trHeight w:val="377"/>
          <w:jc w:val="center"/>
        </w:trPr>
        <w:tc>
          <w:tcPr>
            <w:tcW w:w="5485" w:type="dxa"/>
            <w:shd w:val="clear" w:color="auto" w:fill="auto"/>
          </w:tcPr>
          <w:p w14:paraId="30269BCA" w14:textId="64B52A00" w:rsidR="00C826CB" w:rsidRPr="009132F1" w:rsidRDefault="00C826CB" w:rsidP="00C826CB">
            <w:pPr>
              <w:rPr>
                <w:sz w:val="22"/>
                <w:szCs w:val="20"/>
                <w:u w:val="single"/>
              </w:rPr>
            </w:pPr>
            <w:r w:rsidRPr="009132F1">
              <w:rPr>
                <w:sz w:val="22"/>
                <w:szCs w:val="20"/>
                <w:u w:val="single"/>
              </w:rPr>
              <w:t>SBIR Proposals</w:t>
            </w:r>
          </w:p>
          <w:p w14:paraId="1B2D3F1F" w14:textId="54336993" w:rsidR="00C826CB" w:rsidRPr="00C75330" w:rsidRDefault="00C826CB" w:rsidP="00C826CB">
            <w:pPr>
              <w:rPr>
                <w:sz w:val="22"/>
                <w:szCs w:val="20"/>
              </w:rPr>
            </w:pPr>
            <w:r w:rsidRPr="009132F1">
              <w:rPr>
                <w:sz w:val="22"/>
                <w:szCs w:val="20"/>
              </w:rPr>
              <w:t>Support drafting of two SBIR Proposals, Research done on 12 different industries</w:t>
            </w:r>
          </w:p>
        </w:tc>
        <w:tc>
          <w:tcPr>
            <w:tcW w:w="4130" w:type="dxa"/>
            <w:shd w:val="clear" w:color="auto" w:fill="auto"/>
          </w:tcPr>
          <w:p w14:paraId="31DB5BCF" w14:textId="4FEA187B" w:rsidR="00C826CB" w:rsidRPr="00F254C3" w:rsidRDefault="00C826CB" w:rsidP="00C826CB">
            <w:pPr>
              <w:rPr>
                <w:szCs w:val="20"/>
              </w:rPr>
            </w:pPr>
            <w:r>
              <w:rPr>
                <w:szCs w:val="20"/>
              </w:rPr>
              <w:t xml:space="preserve">Participated in SBIR proposal on 3 different topics, further review deemed the subjects not worth pursuing. </w:t>
            </w:r>
          </w:p>
        </w:tc>
      </w:tr>
      <w:tr w:rsidR="00754626" w14:paraId="2D9FCFDB" w14:textId="77777777" w:rsidTr="00CC7F01">
        <w:trPr>
          <w:trHeight w:val="377"/>
          <w:jc w:val="center"/>
        </w:trPr>
        <w:tc>
          <w:tcPr>
            <w:tcW w:w="5485" w:type="dxa"/>
            <w:shd w:val="clear" w:color="auto" w:fill="auto"/>
          </w:tcPr>
          <w:p w14:paraId="73F8B7FE" w14:textId="5CE5E12D" w:rsidR="00754626" w:rsidRDefault="00754626" w:rsidP="0075462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u w:val="single"/>
              </w:rPr>
              <w:t>Professional Growth</w:t>
            </w:r>
          </w:p>
          <w:p w14:paraId="27B78363" w14:textId="70601D7A" w:rsid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Identify opportunities for professional growth that correspond to areas of technical need within MIKEL </w:t>
            </w:r>
            <w:r w:rsidR="009132F1">
              <w:rPr>
                <w:sz w:val="22"/>
                <w:szCs w:val="20"/>
              </w:rPr>
              <w:t>Inc.</w:t>
            </w:r>
            <w:r>
              <w:rPr>
                <w:sz w:val="22"/>
                <w:szCs w:val="20"/>
              </w:rPr>
              <w:t xml:space="preserve"> Define a training opportunity to advance knowledge and skill in that area.  </w:t>
            </w:r>
          </w:p>
          <w:p w14:paraId="46382709" w14:textId="2520A8F5" w:rsid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Learning </w:t>
            </w:r>
            <w:r w:rsidR="009132F1">
              <w:rPr>
                <w:sz w:val="22"/>
                <w:szCs w:val="20"/>
              </w:rPr>
              <w:t>JavaScript</w:t>
            </w:r>
            <w:r>
              <w:rPr>
                <w:sz w:val="22"/>
                <w:szCs w:val="20"/>
              </w:rPr>
              <w:t xml:space="preserve"> Angular 5 Framework</w:t>
            </w:r>
          </w:p>
          <w:p w14:paraId="733E5557" w14:textId="77777777" w:rsid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Creations of Restful API Java on Tomcat</w:t>
            </w:r>
          </w:p>
          <w:p w14:paraId="395CD8FA" w14:textId="77777777" w:rsid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Obtain certification of CEH (certified ethical hacker) </w:t>
            </w:r>
          </w:p>
          <w:p w14:paraId="39FCB7BA" w14:textId="6F6A8C80" w:rsid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Attend largest Ethical Hacking conference in the world (Def Con), gives state of the world. (Provided Mikel supports me going again as they did last year)</w:t>
            </w:r>
          </w:p>
          <w:p w14:paraId="2F212A4C" w14:textId="77777777" w:rsid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Learning Neural Networks</w:t>
            </w:r>
          </w:p>
          <w:p w14:paraId="26606347" w14:textId="5E1B1B4E" w:rsidR="00754626" w:rsidRP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Attending conferences and learning </w:t>
            </w:r>
            <w:r w:rsidR="009132F1">
              <w:rPr>
                <w:sz w:val="22"/>
                <w:szCs w:val="20"/>
              </w:rPr>
              <w:t>tensor flow</w:t>
            </w:r>
            <w:r>
              <w:rPr>
                <w:sz w:val="22"/>
                <w:szCs w:val="20"/>
              </w:rPr>
              <w:t xml:space="preserve"> development</w:t>
            </w:r>
          </w:p>
          <w:p w14:paraId="7C074DD7" w14:textId="0CB6D86D" w:rsidR="00754626" w:rsidRP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Completing Data Science courses on UDEMY</w:t>
            </w:r>
          </w:p>
          <w:p w14:paraId="5D997E13" w14:textId="122A21E6" w:rsidR="00754626" w:rsidRP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Completing Amazon Courses Track on Data</w:t>
            </w:r>
            <w:r w:rsidR="009132F1">
              <w:rPr>
                <w:sz w:val="22"/>
                <w:szCs w:val="20"/>
              </w:rPr>
              <w:t xml:space="preserve"> science</w:t>
            </w:r>
          </w:p>
          <w:p w14:paraId="2B832818" w14:textId="6B91C219" w:rsidR="00754626" w:rsidRPr="00754626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Completing Python Certification track</w:t>
            </w:r>
          </w:p>
          <w:p w14:paraId="51D03098" w14:textId="2F2FF950" w:rsidR="00754626" w:rsidRPr="00C15CAC" w:rsidRDefault="00754626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Attending Boston Meetups in the field of </w:t>
            </w:r>
            <w:r w:rsidR="009132F1">
              <w:rPr>
                <w:sz w:val="22"/>
                <w:szCs w:val="20"/>
              </w:rPr>
              <w:t>Data science</w:t>
            </w:r>
          </w:p>
          <w:p w14:paraId="45715C77" w14:textId="77777777" w:rsidR="00C15CAC" w:rsidRPr="00C15CAC" w:rsidRDefault="00C15CAC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>Attended Seneca Meetings</w:t>
            </w:r>
          </w:p>
          <w:p w14:paraId="28F512FB" w14:textId="63C0FD0D" w:rsidR="00C15CAC" w:rsidRPr="00C15CAC" w:rsidRDefault="00C15CAC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Working to bring AWS </w:t>
            </w:r>
            <w:proofErr w:type="spellStart"/>
            <w:r>
              <w:rPr>
                <w:sz w:val="22"/>
                <w:szCs w:val="20"/>
              </w:rPr>
              <w:t>govcloud</w:t>
            </w:r>
            <w:proofErr w:type="spellEnd"/>
            <w:r>
              <w:rPr>
                <w:sz w:val="22"/>
                <w:szCs w:val="20"/>
              </w:rPr>
              <w:t xml:space="preserve"> and Azure </w:t>
            </w:r>
            <w:proofErr w:type="spellStart"/>
            <w:r>
              <w:rPr>
                <w:sz w:val="22"/>
                <w:szCs w:val="20"/>
              </w:rPr>
              <w:t>govcloud</w:t>
            </w:r>
            <w:proofErr w:type="spellEnd"/>
            <w:r>
              <w:rPr>
                <w:sz w:val="22"/>
                <w:szCs w:val="20"/>
              </w:rPr>
              <w:t xml:space="preserve"> to MIKEL infrastructure to satisfy NIST</w:t>
            </w:r>
          </w:p>
          <w:p w14:paraId="4D5A3C79" w14:textId="2BA5DC5D" w:rsidR="00C15CAC" w:rsidRDefault="00C15CAC" w:rsidP="0075462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Proposed </w:t>
            </w:r>
            <w:proofErr w:type="spellStart"/>
            <w:r>
              <w:rPr>
                <w:sz w:val="22"/>
                <w:szCs w:val="20"/>
              </w:rPr>
              <w:t>GithubEnterprise</w:t>
            </w:r>
            <w:proofErr w:type="spellEnd"/>
            <w:r>
              <w:rPr>
                <w:sz w:val="22"/>
                <w:szCs w:val="20"/>
              </w:rPr>
              <w:t xml:space="preserve"> for source code management of MIKEL IP, which is adopted and going forward as of 11/22</w:t>
            </w:r>
          </w:p>
          <w:p w14:paraId="01B7A64A" w14:textId="77777777" w:rsidR="00754626" w:rsidRDefault="00754626" w:rsidP="00754626">
            <w:pPr>
              <w:rPr>
                <w:sz w:val="22"/>
                <w:szCs w:val="20"/>
                <w:u w:val="single"/>
              </w:rPr>
            </w:pPr>
          </w:p>
          <w:p w14:paraId="7D732578" w14:textId="77777777" w:rsidR="00C15CAC" w:rsidRDefault="00C15CAC" w:rsidP="00754626">
            <w:pPr>
              <w:rPr>
                <w:sz w:val="22"/>
                <w:szCs w:val="20"/>
                <w:u w:val="single"/>
              </w:rPr>
            </w:pPr>
          </w:p>
          <w:p w14:paraId="06B430A7" w14:textId="77777777" w:rsidR="00C15CAC" w:rsidRDefault="00C15CAC" w:rsidP="00754626">
            <w:pPr>
              <w:rPr>
                <w:sz w:val="22"/>
                <w:szCs w:val="20"/>
                <w:u w:val="single"/>
              </w:rPr>
            </w:pPr>
          </w:p>
        </w:tc>
        <w:tc>
          <w:tcPr>
            <w:tcW w:w="4130" w:type="dxa"/>
            <w:shd w:val="clear" w:color="auto" w:fill="auto"/>
          </w:tcPr>
          <w:p w14:paraId="0DA95181" w14:textId="77777777" w:rsidR="00754626" w:rsidRDefault="00C826CB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Completed 3 </w:t>
            </w:r>
            <w:proofErr w:type="spellStart"/>
            <w:r>
              <w:rPr>
                <w:szCs w:val="20"/>
              </w:rPr>
              <w:t>Udemy</w:t>
            </w:r>
            <w:proofErr w:type="spellEnd"/>
            <w:r>
              <w:rPr>
                <w:szCs w:val="20"/>
              </w:rPr>
              <w:t xml:space="preserve"> Data science classes.</w:t>
            </w:r>
          </w:p>
          <w:p w14:paraId="5F516BCB" w14:textId="77777777" w:rsidR="00C826CB" w:rsidRDefault="00C826CB" w:rsidP="00B901EC">
            <w:pPr>
              <w:rPr>
                <w:szCs w:val="20"/>
              </w:rPr>
            </w:pPr>
            <w:r>
              <w:rPr>
                <w:szCs w:val="20"/>
              </w:rPr>
              <w:t>Attended Def Con.</w:t>
            </w:r>
          </w:p>
          <w:p w14:paraId="3312E5F8" w14:textId="77777777" w:rsidR="00C826CB" w:rsidRDefault="000454F6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Attended Hack the ship where he worked on a red team to compromise navy ship navigations. </w:t>
            </w:r>
          </w:p>
          <w:p w14:paraId="5E4500B8" w14:textId="77777777" w:rsidR="000454F6" w:rsidRDefault="000454F6" w:rsidP="00B901EC">
            <w:pPr>
              <w:rPr>
                <w:szCs w:val="20"/>
              </w:rPr>
            </w:pPr>
          </w:p>
          <w:p w14:paraId="7E245782" w14:textId="77777777" w:rsidR="00C826CB" w:rsidRDefault="00C826CB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Sitting for the CEH in December. </w:t>
            </w:r>
          </w:p>
          <w:p w14:paraId="3E7F59A9" w14:textId="77777777" w:rsidR="00C826CB" w:rsidRDefault="00E8223D" w:rsidP="00B901EC">
            <w:pPr>
              <w:rPr>
                <w:szCs w:val="20"/>
              </w:rPr>
            </w:pPr>
            <w:r>
              <w:rPr>
                <w:szCs w:val="20"/>
              </w:rPr>
              <w:t>Learned Angular 5</w:t>
            </w:r>
          </w:p>
          <w:p w14:paraId="208D86E2" w14:textId="77777777" w:rsidR="00E8223D" w:rsidRDefault="00E8223D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Learned neural networks, deep learning and machine learning for both classical and regression problems. </w:t>
            </w:r>
          </w:p>
          <w:p w14:paraId="6E73EAD3" w14:textId="77777777" w:rsidR="00E8223D" w:rsidRDefault="00E8223D" w:rsidP="00B901EC">
            <w:pPr>
              <w:rPr>
                <w:szCs w:val="20"/>
              </w:rPr>
            </w:pPr>
          </w:p>
          <w:p w14:paraId="7DB8CA8A" w14:textId="77777777" w:rsidR="00E8223D" w:rsidRDefault="00E8223D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Attended Boston Meetups on Data Science specifically in regards to prediction. </w:t>
            </w:r>
          </w:p>
          <w:p w14:paraId="3A9177CA" w14:textId="77777777" w:rsidR="000454F6" w:rsidRDefault="000454F6" w:rsidP="00B901EC">
            <w:pPr>
              <w:rPr>
                <w:szCs w:val="20"/>
              </w:rPr>
            </w:pPr>
          </w:p>
          <w:p w14:paraId="353F02C6" w14:textId="77777777" w:rsidR="00C15CAC" w:rsidRDefault="000454F6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Attended </w:t>
            </w:r>
            <w:proofErr w:type="spellStart"/>
            <w:r>
              <w:rPr>
                <w:szCs w:val="20"/>
              </w:rPr>
              <w:t>Seneda</w:t>
            </w:r>
            <w:proofErr w:type="spellEnd"/>
            <w:r>
              <w:rPr>
                <w:szCs w:val="20"/>
              </w:rPr>
              <w:t xml:space="preserve"> Meetings to help bring Azure and AWS to Mikel. </w:t>
            </w:r>
          </w:p>
          <w:p w14:paraId="3EC94D9D" w14:textId="77777777" w:rsidR="000454F6" w:rsidRDefault="000454F6" w:rsidP="00B901EC">
            <w:pPr>
              <w:rPr>
                <w:szCs w:val="20"/>
              </w:rPr>
            </w:pPr>
          </w:p>
          <w:p w14:paraId="7258412D" w14:textId="77777777" w:rsidR="000454F6" w:rsidRDefault="000454F6" w:rsidP="00B901EC">
            <w:pPr>
              <w:rPr>
                <w:szCs w:val="20"/>
              </w:rPr>
            </w:pPr>
          </w:p>
          <w:p w14:paraId="15039987" w14:textId="46259D4B" w:rsidR="00C15CAC" w:rsidRDefault="00C15CAC" w:rsidP="00B901EC">
            <w:pPr>
              <w:rPr>
                <w:szCs w:val="20"/>
              </w:rPr>
            </w:pPr>
            <w:r>
              <w:rPr>
                <w:szCs w:val="20"/>
              </w:rPr>
              <w:t xml:space="preserve">Working to bring zero trust architecture to MIKEL </w:t>
            </w:r>
          </w:p>
          <w:p w14:paraId="49BB32FC" w14:textId="7004990F" w:rsidR="00C15CAC" w:rsidRPr="00F254C3" w:rsidRDefault="00C15CAC" w:rsidP="00B901EC">
            <w:pPr>
              <w:rPr>
                <w:szCs w:val="20"/>
              </w:rPr>
            </w:pPr>
          </w:p>
        </w:tc>
      </w:tr>
    </w:tbl>
    <w:p w14:paraId="76CD0678" w14:textId="4BB35A06" w:rsidR="00F254C3" w:rsidRPr="00F254C3" w:rsidRDefault="00F254C3" w:rsidP="00F254C3">
      <w:pPr>
        <w:pStyle w:val="BP09Body"/>
        <w:spacing w:after="120"/>
        <w:rPr>
          <w:sz w:val="22"/>
        </w:rPr>
      </w:pPr>
    </w:p>
    <w:p w14:paraId="327E2514" w14:textId="77777777" w:rsidR="00B07029" w:rsidRDefault="00B07029" w:rsidP="00103BFC">
      <w:pPr>
        <w:rPr>
          <w:b/>
          <w:sz w:val="28"/>
        </w:rPr>
      </w:pPr>
    </w:p>
    <w:p w14:paraId="6EBCD50B" w14:textId="77777777" w:rsidR="00772CAE" w:rsidRDefault="00772CAE" w:rsidP="00103BFC">
      <w:pPr>
        <w:rPr>
          <w:b/>
          <w:sz w:val="28"/>
        </w:rPr>
      </w:pPr>
    </w:p>
    <w:p w14:paraId="5F5046B9" w14:textId="77777777" w:rsidR="00772CAE" w:rsidRDefault="00772CAE" w:rsidP="00103BFC">
      <w:pPr>
        <w:rPr>
          <w:b/>
          <w:sz w:val="28"/>
        </w:rPr>
      </w:pPr>
    </w:p>
    <w:p w14:paraId="2C6130EE" w14:textId="5D45F18B" w:rsidR="00542A8F" w:rsidRDefault="000D5789" w:rsidP="00103BFC">
      <w:pPr>
        <w:rPr>
          <w:b/>
          <w:sz w:val="28"/>
        </w:rPr>
      </w:pPr>
      <w:r w:rsidRPr="000D5789">
        <w:rPr>
          <w:b/>
          <w:sz w:val="28"/>
        </w:rPr>
        <w:t>GENERAL WORK CHARACTERISTICS</w:t>
      </w:r>
    </w:p>
    <w:p w14:paraId="279EEAF0" w14:textId="77777777" w:rsidR="00F254C3" w:rsidRPr="00F254C3" w:rsidRDefault="00F254C3" w:rsidP="000D5789">
      <w:pPr>
        <w:jc w:val="center"/>
        <w:rPr>
          <w:b/>
          <w:sz w:val="10"/>
        </w:rPr>
      </w:pPr>
    </w:p>
    <w:tbl>
      <w:tblPr>
        <w:tblStyle w:val="TableGrid"/>
        <w:tblW w:w="1002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799"/>
        <w:gridCol w:w="4227"/>
      </w:tblGrid>
      <w:tr w:rsidR="00CC7F01" w14:paraId="2657FFC3" w14:textId="77777777" w:rsidTr="00CC7F01">
        <w:trPr>
          <w:trHeight w:val="422"/>
          <w:jc w:val="center"/>
        </w:trPr>
        <w:tc>
          <w:tcPr>
            <w:tcW w:w="579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6A7AFD0" w14:textId="77777777" w:rsidR="00CC7F01" w:rsidRPr="00F254C3" w:rsidRDefault="00CC7F01" w:rsidP="00C826CB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Characteristic</w:t>
            </w:r>
          </w:p>
        </w:tc>
        <w:tc>
          <w:tcPr>
            <w:tcW w:w="4227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A108200" w14:textId="77777777" w:rsidR="00CC7F01" w:rsidRDefault="00CC7F01" w:rsidP="00C826CB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Comments</w:t>
            </w:r>
          </w:p>
        </w:tc>
      </w:tr>
      <w:tr w:rsidR="00CC7F01" w14:paraId="5FB6A075" w14:textId="77777777" w:rsidTr="00CC7F01">
        <w:trPr>
          <w:trHeight w:val="265"/>
          <w:jc w:val="center"/>
        </w:trPr>
        <w:tc>
          <w:tcPr>
            <w:tcW w:w="5799" w:type="dxa"/>
            <w:shd w:val="clear" w:color="auto" w:fill="auto"/>
          </w:tcPr>
          <w:p w14:paraId="18FB9370" w14:textId="77777777" w:rsidR="00CC7F01" w:rsidRPr="00F254C3" w:rsidRDefault="00CC7F01" w:rsidP="00103BFC">
            <w:pPr>
              <w:pStyle w:val="Pa6"/>
              <w:spacing w:line="240" w:lineRule="auto"/>
              <w:rPr>
                <w:rFonts w:ascii="Arial" w:hAnsi="Arial" w:cs="Arial"/>
                <w:i/>
                <w:sz w:val="22"/>
              </w:rPr>
            </w:pPr>
            <w:r w:rsidRPr="00F254C3">
              <w:rPr>
                <w:rFonts w:ascii="Arial" w:hAnsi="Arial" w:cs="Arial"/>
                <w:b/>
                <w:sz w:val="22"/>
              </w:rPr>
              <w:t>Attendance &amp; Punctuality</w:t>
            </w:r>
            <w:r w:rsidRPr="00F254C3">
              <w:rPr>
                <w:rFonts w:ascii="Arial" w:hAnsi="Arial" w:cs="Arial"/>
                <w:i/>
                <w:sz w:val="22"/>
              </w:rPr>
              <w:t xml:space="preserve"> absences, work arrival and departures</w:t>
            </w:r>
          </w:p>
        </w:tc>
        <w:tc>
          <w:tcPr>
            <w:tcW w:w="4227" w:type="dxa"/>
          </w:tcPr>
          <w:p w14:paraId="065400FD" w14:textId="7A86C4A1" w:rsidR="00CC7F01" w:rsidRPr="00554E26" w:rsidRDefault="000454F6" w:rsidP="00077815">
            <w:pPr>
              <w:pStyle w:val="Pa6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Excellent Attendance and punctuality, works longer when needed for the team, great communicator. </w:t>
            </w:r>
          </w:p>
        </w:tc>
      </w:tr>
      <w:tr w:rsidR="00CC7F01" w14:paraId="43857EFF" w14:textId="77777777" w:rsidTr="00CC7F01">
        <w:trPr>
          <w:trHeight w:val="265"/>
          <w:jc w:val="center"/>
        </w:trPr>
        <w:tc>
          <w:tcPr>
            <w:tcW w:w="5799" w:type="dxa"/>
            <w:shd w:val="clear" w:color="auto" w:fill="auto"/>
          </w:tcPr>
          <w:p w14:paraId="7C368B55" w14:textId="77777777" w:rsidR="00CC7F01" w:rsidRPr="00F254C3" w:rsidRDefault="00CC7F01" w:rsidP="00103BFC">
            <w:pPr>
              <w:rPr>
                <w:rFonts w:cs="Arial"/>
                <w:sz w:val="22"/>
                <w:szCs w:val="20"/>
              </w:rPr>
            </w:pPr>
            <w:r w:rsidRPr="00F254C3">
              <w:rPr>
                <w:rFonts w:cs="Arial"/>
                <w:b/>
                <w:sz w:val="22"/>
              </w:rPr>
              <w:t xml:space="preserve">Dependability: </w:t>
            </w:r>
            <w:r w:rsidRPr="00F254C3">
              <w:rPr>
                <w:rFonts w:cs="Arial"/>
                <w:i/>
                <w:sz w:val="22"/>
              </w:rPr>
              <w:t>counted on to carry out ins</w:t>
            </w:r>
            <w:r>
              <w:rPr>
                <w:rFonts w:cs="Arial"/>
                <w:i/>
                <w:sz w:val="22"/>
              </w:rPr>
              <w:t xml:space="preserve">tructions and responsibilities </w:t>
            </w:r>
          </w:p>
        </w:tc>
        <w:tc>
          <w:tcPr>
            <w:tcW w:w="4227" w:type="dxa"/>
          </w:tcPr>
          <w:p w14:paraId="091D9D62" w14:textId="77777777" w:rsidR="00CC7F01" w:rsidRDefault="000454F6" w:rsidP="00F254C3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Highly Dependable, gets excited with new tasks easily. </w:t>
            </w:r>
          </w:p>
          <w:p w14:paraId="538C2C1F" w14:textId="79AD5187" w:rsidR="000454F6" w:rsidRPr="00554E26" w:rsidRDefault="000454F6" w:rsidP="00F254C3">
            <w:pPr>
              <w:rPr>
                <w:rFonts w:cs="Arial"/>
                <w:sz w:val="22"/>
              </w:rPr>
            </w:pPr>
          </w:p>
        </w:tc>
      </w:tr>
      <w:tr w:rsidR="00CC7F01" w14:paraId="49E33DBA" w14:textId="77777777" w:rsidTr="00CC7F01">
        <w:trPr>
          <w:trHeight w:val="282"/>
          <w:jc w:val="center"/>
        </w:trPr>
        <w:tc>
          <w:tcPr>
            <w:tcW w:w="5799" w:type="dxa"/>
            <w:shd w:val="clear" w:color="auto" w:fill="auto"/>
          </w:tcPr>
          <w:p w14:paraId="7365DF64" w14:textId="502B7D76" w:rsidR="00CC7F01" w:rsidRPr="00F254C3" w:rsidRDefault="00CC7F01" w:rsidP="00103BFC">
            <w:pPr>
              <w:rPr>
                <w:sz w:val="22"/>
                <w:szCs w:val="20"/>
              </w:rPr>
            </w:pPr>
            <w:r w:rsidRPr="00F254C3">
              <w:rPr>
                <w:b/>
                <w:sz w:val="22"/>
              </w:rPr>
              <w:t xml:space="preserve">Interpersonal Relations: </w:t>
            </w:r>
            <w:r w:rsidRPr="00F254C3">
              <w:rPr>
                <w:i/>
                <w:sz w:val="22"/>
              </w:rPr>
              <w:t xml:space="preserve">get along with other </w:t>
            </w:r>
            <w:r>
              <w:rPr>
                <w:i/>
                <w:sz w:val="22"/>
              </w:rPr>
              <w:t xml:space="preserve">co-workers and supervisor; </w:t>
            </w:r>
            <w:r w:rsidRPr="00F254C3">
              <w:rPr>
                <w:i/>
                <w:sz w:val="22"/>
              </w:rPr>
              <w:t>cooperativeness, tact and courtesy</w:t>
            </w:r>
          </w:p>
        </w:tc>
        <w:tc>
          <w:tcPr>
            <w:tcW w:w="4227" w:type="dxa"/>
          </w:tcPr>
          <w:p w14:paraId="6C3BB1E1" w14:textId="77777777" w:rsidR="00CC7F01" w:rsidRDefault="000454F6" w:rsidP="00C75330">
            <w:pPr>
              <w:rPr>
                <w:sz w:val="22"/>
              </w:rPr>
            </w:pPr>
            <w:r>
              <w:rPr>
                <w:sz w:val="22"/>
              </w:rPr>
              <w:t xml:space="preserve">Gets along very well with the team, very excited, will work to communicate less to make sure he doesn’t distract. </w:t>
            </w:r>
          </w:p>
          <w:p w14:paraId="2637E89B" w14:textId="1814ACF3" w:rsidR="000454F6" w:rsidRPr="00554E26" w:rsidRDefault="000454F6" w:rsidP="00C75330">
            <w:pPr>
              <w:rPr>
                <w:sz w:val="22"/>
              </w:rPr>
            </w:pPr>
          </w:p>
        </w:tc>
      </w:tr>
      <w:tr w:rsidR="00CC7F01" w14:paraId="67E68604" w14:textId="77777777" w:rsidTr="00CC7F01">
        <w:trPr>
          <w:trHeight w:val="282"/>
          <w:jc w:val="center"/>
        </w:trPr>
        <w:tc>
          <w:tcPr>
            <w:tcW w:w="5799" w:type="dxa"/>
            <w:shd w:val="clear" w:color="auto" w:fill="auto"/>
          </w:tcPr>
          <w:p w14:paraId="2DC3E3FC" w14:textId="4923E924" w:rsidR="00CC7F01" w:rsidRPr="00F254C3" w:rsidRDefault="00CC7F01" w:rsidP="00103BF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Effectiveness: </w:t>
            </w:r>
            <w:r w:rsidRPr="00103BFC">
              <w:rPr>
                <w:i/>
                <w:sz w:val="22"/>
              </w:rPr>
              <w:t xml:space="preserve">deliver a quality </w:t>
            </w:r>
            <w:r>
              <w:rPr>
                <w:i/>
                <w:sz w:val="22"/>
              </w:rPr>
              <w:t>work product in a timely manner</w:t>
            </w:r>
          </w:p>
        </w:tc>
        <w:tc>
          <w:tcPr>
            <w:tcW w:w="4227" w:type="dxa"/>
          </w:tcPr>
          <w:p w14:paraId="4F0E051A" w14:textId="01B3F335" w:rsidR="00CC7F01" w:rsidRPr="00077815" w:rsidRDefault="000454F6" w:rsidP="000778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Completed all work in timely manner, no deadlines missed, does high quality work. </w:t>
            </w:r>
            <w:bookmarkStart w:id="0" w:name="_GoBack"/>
            <w:bookmarkEnd w:id="0"/>
          </w:p>
        </w:tc>
      </w:tr>
    </w:tbl>
    <w:p w14:paraId="11B043EA" w14:textId="77777777" w:rsidR="000E1151" w:rsidRPr="000E1151" w:rsidRDefault="000E1151" w:rsidP="000E1151"/>
    <w:p w14:paraId="322A102C" w14:textId="77777777" w:rsidR="000E1151" w:rsidRPr="000E1151" w:rsidRDefault="000E1151" w:rsidP="000E1151"/>
    <w:p w14:paraId="4B72FDC6" w14:textId="77777777" w:rsidR="00CC7F01" w:rsidRDefault="00CC7F01" w:rsidP="000E1151">
      <w:pPr>
        <w:pStyle w:val="BodyText"/>
        <w:rPr>
          <w:b/>
          <w:bCs/>
          <w:sz w:val="20"/>
          <w:szCs w:val="20"/>
        </w:rPr>
      </w:pPr>
    </w:p>
    <w:p w14:paraId="3043B808" w14:textId="77777777" w:rsidR="00CC7F01" w:rsidRDefault="00CC7F01" w:rsidP="000E1151">
      <w:pPr>
        <w:pStyle w:val="BodyText"/>
        <w:rPr>
          <w:b/>
          <w:bCs/>
          <w:sz w:val="20"/>
          <w:szCs w:val="20"/>
        </w:rPr>
      </w:pPr>
    </w:p>
    <w:p w14:paraId="12BB2940" w14:textId="157E7B0F" w:rsidR="000E1151" w:rsidRDefault="000E1151" w:rsidP="000E1151">
      <w:pPr>
        <w:pStyle w:val="BodyText"/>
        <w:rPr>
          <w:b/>
          <w:bCs/>
          <w:sz w:val="20"/>
          <w:szCs w:val="20"/>
        </w:rPr>
      </w:pPr>
      <w:r w:rsidRPr="00941130">
        <w:rPr>
          <w:b/>
          <w:bCs/>
          <w:sz w:val="20"/>
          <w:szCs w:val="20"/>
        </w:rPr>
        <w:t>Manager’s Signature:  ________________________________________</w:t>
      </w:r>
    </w:p>
    <w:p w14:paraId="312A37BF" w14:textId="77777777" w:rsidR="000E1151" w:rsidRPr="00941130" w:rsidRDefault="000E1151" w:rsidP="000E1151">
      <w:pPr>
        <w:pStyle w:val="BodyText"/>
        <w:rPr>
          <w:b/>
          <w:bCs/>
          <w:sz w:val="20"/>
          <w:szCs w:val="20"/>
        </w:rPr>
      </w:pPr>
    </w:p>
    <w:p w14:paraId="3BA95668" w14:textId="77777777" w:rsidR="002A7C18" w:rsidRDefault="002A7C18" w:rsidP="000E1151">
      <w:pPr>
        <w:pStyle w:val="BodyText"/>
        <w:rPr>
          <w:b/>
          <w:bCs/>
          <w:sz w:val="20"/>
          <w:szCs w:val="20"/>
        </w:rPr>
      </w:pPr>
    </w:p>
    <w:p w14:paraId="6A649A36" w14:textId="77777777" w:rsidR="000D5789" w:rsidRDefault="000E1151" w:rsidP="000E1151">
      <w:pPr>
        <w:pStyle w:val="BodyText"/>
        <w:rPr>
          <w:b/>
          <w:bCs/>
          <w:sz w:val="20"/>
          <w:szCs w:val="20"/>
        </w:rPr>
      </w:pPr>
      <w:r w:rsidRPr="00941130">
        <w:rPr>
          <w:b/>
          <w:bCs/>
          <w:sz w:val="20"/>
          <w:szCs w:val="20"/>
        </w:rPr>
        <w:t>Employee’s Signature:  _______________________________________</w:t>
      </w:r>
    </w:p>
    <w:p w14:paraId="307CFFEE" w14:textId="77777777" w:rsidR="008D7062" w:rsidRDefault="008D7062" w:rsidP="00F05EFD">
      <w:pPr>
        <w:spacing w:after="200" w:line="276" w:lineRule="auto"/>
        <w:rPr>
          <w:b/>
          <w:bCs/>
          <w:sz w:val="20"/>
          <w:szCs w:val="20"/>
        </w:rPr>
      </w:pPr>
    </w:p>
    <w:p w14:paraId="46732008" w14:textId="77777777" w:rsidR="008D7062" w:rsidRDefault="008D7062" w:rsidP="00F05EFD">
      <w:pPr>
        <w:spacing w:after="200" w:line="276" w:lineRule="auto"/>
        <w:rPr>
          <w:b/>
          <w:bCs/>
          <w:sz w:val="20"/>
          <w:szCs w:val="20"/>
        </w:rPr>
      </w:pPr>
    </w:p>
    <w:p w14:paraId="49A0B330" w14:textId="77777777" w:rsidR="00D4410C" w:rsidRDefault="00F05EFD" w:rsidP="00F05EFD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Additional notes: </w:t>
      </w:r>
    </w:p>
    <w:sectPr w:rsidR="00D4410C" w:rsidSect="00F254C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1D7EE" w14:textId="77777777" w:rsidR="00C826CB" w:rsidRDefault="00C826CB" w:rsidP="00D0237F">
      <w:r>
        <w:separator/>
      </w:r>
    </w:p>
  </w:endnote>
  <w:endnote w:type="continuationSeparator" w:id="0">
    <w:p w14:paraId="165E00DA" w14:textId="77777777" w:rsidR="00C826CB" w:rsidRDefault="00C826CB" w:rsidP="00D0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ECE0A" w14:textId="6BE2345C" w:rsidR="00C826CB" w:rsidRPr="00390134" w:rsidRDefault="00C826CB" w:rsidP="00390134">
    <w:pPr>
      <w:pStyle w:val="Footer"/>
      <w:rPr>
        <w:sz w:val="18"/>
        <w:szCs w:val="18"/>
      </w:rPr>
    </w:pPr>
    <w:r>
      <w:rPr>
        <w:sz w:val="18"/>
        <w:szCs w:val="18"/>
      </w:rPr>
      <w:t>1/1/2019</w:t>
    </w:r>
    <w:r w:rsidRPr="00390134">
      <w:rPr>
        <w:sz w:val="18"/>
        <w:szCs w:val="18"/>
      </w:rPr>
      <w:tab/>
    </w:r>
    <w:r w:rsidRPr="00390134">
      <w:rPr>
        <w:sz w:val="18"/>
        <w:szCs w:val="18"/>
      </w:rPr>
      <w:tab/>
      <w:t xml:space="preserve">                                                 </w:t>
    </w:r>
    <w:r>
      <w:rPr>
        <w:sz w:val="18"/>
        <w:szCs w:val="18"/>
      </w:rPr>
      <w:t xml:space="preserve">                         </w:t>
    </w:r>
    <w:r w:rsidRPr="00390134">
      <w:rPr>
        <w:sz w:val="18"/>
        <w:szCs w:val="18"/>
      </w:rPr>
      <w:t>MIKEL Company Confidential</w:t>
    </w:r>
  </w:p>
  <w:p w14:paraId="17A343B5" w14:textId="77777777" w:rsidR="00C826CB" w:rsidRPr="00390134" w:rsidRDefault="00C826CB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43C96" w14:textId="77777777" w:rsidR="00C826CB" w:rsidRDefault="00C826CB" w:rsidP="00D0237F">
      <w:r>
        <w:separator/>
      </w:r>
    </w:p>
  </w:footnote>
  <w:footnote w:type="continuationSeparator" w:id="0">
    <w:p w14:paraId="5C11B86F" w14:textId="77777777" w:rsidR="00C826CB" w:rsidRDefault="00C826CB" w:rsidP="00D02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6D8BB" w14:textId="77777777" w:rsidR="00C826CB" w:rsidRDefault="00C826CB" w:rsidP="00D023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1C444B" wp14:editId="0A74D32E">
              <wp:simplePos x="0" y="0"/>
              <wp:positionH relativeFrom="column">
                <wp:posOffset>1303655</wp:posOffset>
              </wp:positionH>
              <wp:positionV relativeFrom="paragraph">
                <wp:posOffset>-5715</wp:posOffset>
              </wp:positionV>
              <wp:extent cx="5321300" cy="337185"/>
              <wp:effectExtent l="0" t="0" r="12700" b="2476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0" cy="337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B85A44" w14:textId="56B7FDDF" w:rsidR="00C826CB" w:rsidRPr="00D0237F" w:rsidRDefault="00C826CB" w:rsidP="00F05EFD">
                          <w:pPr>
                            <w:rPr>
                              <w:rFonts w:cs="Arial"/>
                              <w:sz w:val="36"/>
                            </w:rPr>
                          </w:pPr>
                          <w:r>
                            <w:rPr>
                              <w:rFonts w:cs="Arial"/>
                              <w:sz w:val="36"/>
                            </w:rPr>
                            <w:t xml:space="preserve">2019 </w:t>
                          </w:r>
                          <w:r w:rsidRPr="00D0237F">
                            <w:rPr>
                              <w:rFonts w:cs="Arial"/>
                              <w:sz w:val="36"/>
                            </w:rPr>
                            <w:t xml:space="preserve">MIKEL Employee </w:t>
                          </w:r>
                          <w:r>
                            <w:rPr>
                              <w:rFonts w:cs="Arial"/>
                              <w:sz w:val="36"/>
                            </w:rPr>
                            <w:t>Goal and Review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F1C44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2.65pt;margin-top:-.45pt;width:419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" strokecolor="white [3212]">
              <v:textbox>
                <w:txbxContent>
                  <w:p w14:paraId="7AB85A44" w14:textId="56B7FDDF" w:rsidR="00D0237F" w:rsidRPr="00D0237F" w:rsidRDefault="00CC7F01" w:rsidP="00F05EFD">
                    <w:pPr>
                      <w:rPr>
                        <w:rFonts w:cs="Arial"/>
                        <w:sz w:val="36"/>
                      </w:rPr>
                    </w:pPr>
                    <w:r>
                      <w:rPr>
                        <w:rFonts w:cs="Arial"/>
                        <w:sz w:val="36"/>
                      </w:rPr>
                      <w:t xml:space="preserve">2019 </w:t>
                    </w:r>
                    <w:r w:rsidR="00D0237F" w:rsidRPr="00D0237F">
                      <w:rPr>
                        <w:rFonts w:cs="Arial"/>
                        <w:sz w:val="36"/>
                      </w:rPr>
                      <w:t xml:space="preserve">MIKEL Employee </w:t>
                    </w:r>
                    <w:r w:rsidR="00F05EFD">
                      <w:rPr>
                        <w:rFonts w:cs="Arial"/>
                        <w:sz w:val="36"/>
                      </w:rPr>
                      <w:t xml:space="preserve">Goal and </w:t>
                    </w:r>
                    <w:r w:rsidR="0014256E">
                      <w:rPr>
                        <w:rFonts w:cs="Arial"/>
                        <w:sz w:val="36"/>
                      </w:rPr>
                      <w:t>Review Form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D64EB2" wp14:editId="3E95EB57">
          <wp:extent cx="1231777" cy="333375"/>
          <wp:effectExtent l="0" t="0" r="698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834" cy="3339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F455E24" w14:textId="77777777" w:rsidR="00C826CB" w:rsidRDefault="00C826CB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87238EE" wp14:editId="70FED182">
              <wp:simplePos x="0" y="0"/>
              <wp:positionH relativeFrom="column">
                <wp:posOffset>-382905</wp:posOffset>
              </wp:positionH>
              <wp:positionV relativeFrom="paragraph">
                <wp:posOffset>50164</wp:posOffset>
              </wp:positionV>
              <wp:extent cx="9037955" cy="0"/>
              <wp:effectExtent l="0" t="0" r="1079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379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1792B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0.15pt;margin-top:3.95pt;width:711.6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" strokecolor="#17365d [241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1FE"/>
    <w:multiLevelType w:val="hybridMultilevel"/>
    <w:tmpl w:val="B566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0873"/>
    <w:multiLevelType w:val="hybridMultilevel"/>
    <w:tmpl w:val="958C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2D8C"/>
    <w:multiLevelType w:val="hybridMultilevel"/>
    <w:tmpl w:val="33D8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93549"/>
    <w:multiLevelType w:val="hybridMultilevel"/>
    <w:tmpl w:val="B9C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83BF5"/>
    <w:multiLevelType w:val="hybridMultilevel"/>
    <w:tmpl w:val="57B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7F"/>
    <w:rsid w:val="000239CA"/>
    <w:rsid w:val="000454F6"/>
    <w:rsid w:val="000579D1"/>
    <w:rsid w:val="00077815"/>
    <w:rsid w:val="000C30F6"/>
    <w:rsid w:val="000D36DC"/>
    <w:rsid w:val="000D5789"/>
    <w:rsid w:val="000E1151"/>
    <w:rsid w:val="00103BFC"/>
    <w:rsid w:val="0014256E"/>
    <w:rsid w:val="00143070"/>
    <w:rsid w:val="001C24D0"/>
    <w:rsid w:val="001E055F"/>
    <w:rsid w:val="001E35D5"/>
    <w:rsid w:val="00214506"/>
    <w:rsid w:val="002A7C18"/>
    <w:rsid w:val="0032523F"/>
    <w:rsid w:val="00351DB2"/>
    <w:rsid w:val="00375415"/>
    <w:rsid w:val="00390134"/>
    <w:rsid w:val="003B33C3"/>
    <w:rsid w:val="003D42E1"/>
    <w:rsid w:val="003E4F2E"/>
    <w:rsid w:val="00427B77"/>
    <w:rsid w:val="00452722"/>
    <w:rsid w:val="004B27A9"/>
    <w:rsid w:val="00542A8F"/>
    <w:rsid w:val="00545644"/>
    <w:rsid w:val="00554E26"/>
    <w:rsid w:val="00567A4B"/>
    <w:rsid w:val="005E70A8"/>
    <w:rsid w:val="006251DE"/>
    <w:rsid w:val="00680884"/>
    <w:rsid w:val="006A71B8"/>
    <w:rsid w:val="006B39D4"/>
    <w:rsid w:val="006B5D8F"/>
    <w:rsid w:val="006C3CDC"/>
    <w:rsid w:val="007009E5"/>
    <w:rsid w:val="0070356B"/>
    <w:rsid w:val="00754626"/>
    <w:rsid w:val="007634C7"/>
    <w:rsid w:val="00772CAE"/>
    <w:rsid w:val="007A0067"/>
    <w:rsid w:val="007B2F6A"/>
    <w:rsid w:val="007E1FED"/>
    <w:rsid w:val="008038BF"/>
    <w:rsid w:val="00814D5D"/>
    <w:rsid w:val="00847E8A"/>
    <w:rsid w:val="00867EC3"/>
    <w:rsid w:val="008D6363"/>
    <w:rsid w:val="008D6F9F"/>
    <w:rsid w:val="008D7062"/>
    <w:rsid w:val="009132F1"/>
    <w:rsid w:val="009171D0"/>
    <w:rsid w:val="00947A9D"/>
    <w:rsid w:val="0097218E"/>
    <w:rsid w:val="00984EEA"/>
    <w:rsid w:val="00A3652F"/>
    <w:rsid w:val="00A9363E"/>
    <w:rsid w:val="00AA12AA"/>
    <w:rsid w:val="00AB1194"/>
    <w:rsid w:val="00AB4F13"/>
    <w:rsid w:val="00B07029"/>
    <w:rsid w:val="00B65F42"/>
    <w:rsid w:val="00B901EC"/>
    <w:rsid w:val="00B92DBC"/>
    <w:rsid w:val="00B93511"/>
    <w:rsid w:val="00C15CAC"/>
    <w:rsid w:val="00C75330"/>
    <w:rsid w:val="00C800F6"/>
    <w:rsid w:val="00C826CB"/>
    <w:rsid w:val="00CC7F01"/>
    <w:rsid w:val="00CD545F"/>
    <w:rsid w:val="00CF5686"/>
    <w:rsid w:val="00D0237F"/>
    <w:rsid w:val="00D12AC0"/>
    <w:rsid w:val="00D4410C"/>
    <w:rsid w:val="00D91A7C"/>
    <w:rsid w:val="00DD12CB"/>
    <w:rsid w:val="00DD5F8E"/>
    <w:rsid w:val="00E7505E"/>
    <w:rsid w:val="00E8223D"/>
    <w:rsid w:val="00E97236"/>
    <w:rsid w:val="00EF40E9"/>
    <w:rsid w:val="00F05EFD"/>
    <w:rsid w:val="00F16EC7"/>
    <w:rsid w:val="00F254C3"/>
    <w:rsid w:val="00F4655D"/>
    <w:rsid w:val="00F7719B"/>
    <w:rsid w:val="00F7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C5DC36"/>
  <w15:docId w15:val="{2B07C838-1211-44FF-9511-27A4944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7F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7F"/>
  </w:style>
  <w:style w:type="paragraph" w:styleId="Footer">
    <w:name w:val="footer"/>
    <w:basedOn w:val="Normal"/>
    <w:link w:val="FooterChar"/>
    <w:uiPriority w:val="99"/>
    <w:unhideWhenUsed/>
    <w:rsid w:val="00D02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37F"/>
  </w:style>
  <w:style w:type="paragraph" w:styleId="BalloonText">
    <w:name w:val="Balloon Text"/>
    <w:basedOn w:val="Normal"/>
    <w:link w:val="BalloonTextChar"/>
    <w:uiPriority w:val="99"/>
    <w:semiHidden/>
    <w:unhideWhenUsed/>
    <w:rsid w:val="00D02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2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">
    <w:name w:val="Pa6"/>
    <w:basedOn w:val="Normal"/>
    <w:next w:val="Normal"/>
    <w:uiPriority w:val="99"/>
    <w:rsid w:val="000D5789"/>
    <w:pPr>
      <w:autoSpaceDE w:val="0"/>
      <w:autoSpaceDN w:val="0"/>
      <w:adjustRightInd w:val="0"/>
      <w:spacing w:line="161" w:lineRule="atLeast"/>
    </w:pPr>
    <w:rPr>
      <w:rFonts w:ascii="Helvetica" w:eastAsiaTheme="minorHAnsi" w:hAnsi="Helvetica" w:cstheme="minorBidi"/>
    </w:rPr>
  </w:style>
  <w:style w:type="paragraph" w:customStyle="1" w:styleId="Pa7">
    <w:name w:val="Pa7"/>
    <w:basedOn w:val="Normal"/>
    <w:next w:val="Normal"/>
    <w:uiPriority w:val="99"/>
    <w:rsid w:val="000D5789"/>
    <w:pPr>
      <w:autoSpaceDE w:val="0"/>
      <w:autoSpaceDN w:val="0"/>
      <w:adjustRightInd w:val="0"/>
      <w:spacing w:line="161" w:lineRule="atLeast"/>
    </w:pPr>
    <w:rPr>
      <w:rFonts w:ascii="Helvetica" w:eastAsiaTheme="minorHAnsi" w:hAnsi="Helvetica" w:cstheme="minorBidi"/>
    </w:rPr>
  </w:style>
  <w:style w:type="paragraph" w:customStyle="1" w:styleId="Pa2">
    <w:name w:val="Pa2"/>
    <w:basedOn w:val="Normal"/>
    <w:next w:val="Normal"/>
    <w:uiPriority w:val="99"/>
    <w:rsid w:val="000D5789"/>
    <w:pPr>
      <w:autoSpaceDE w:val="0"/>
      <w:autoSpaceDN w:val="0"/>
      <w:adjustRightInd w:val="0"/>
      <w:spacing w:line="161" w:lineRule="atLeast"/>
    </w:pPr>
    <w:rPr>
      <w:rFonts w:ascii="Helvetica" w:eastAsiaTheme="minorHAnsi" w:hAnsi="Helvetica" w:cstheme="minorBidi"/>
    </w:rPr>
  </w:style>
  <w:style w:type="character" w:styleId="PlaceholderText">
    <w:name w:val="Placeholder Text"/>
    <w:basedOn w:val="DefaultParagraphFont"/>
    <w:uiPriority w:val="99"/>
    <w:semiHidden/>
    <w:rsid w:val="00AB4F13"/>
    <w:rPr>
      <w:color w:val="808080"/>
    </w:rPr>
  </w:style>
  <w:style w:type="paragraph" w:styleId="BodyText">
    <w:name w:val="Body Text"/>
    <w:basedOn w:val="Normal"/>
    <w:link w:val="BodyTextChar"/>
    <w:rsid w:val="000E1151"/>
    <w:pPr>
      <w:widowControl w:val="0"/>
      <w:autoSpaceDE w:val="0"/>
      <w:autoSpaceDN w:val="0"/>
      <w:adjustRightInd w:val="0"/>
    </w:pPr>
    <w:rPr>
      <w:rFonts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E1151"/>
    <w:rPr>
      <w:rFonts w:ascii="Arial" w:eastAsia="Times New Roman" w:hAnsi="Arial" w:cs="Arial"/>
      <w:sz w:val="18"/>
      <w:szCs w:val="18"/>
    </w:rPr>
  </w:style>
  <w:style w:type="paragraph" w:customStyle="1" w:styleId="Default">
    <w:name w:val="Default"/>
    <w:rsid w:val="00F25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P09Body">
    <w:name w:val="BP 09 Body"/>
    <w:basedOn w:val="Default"/>
    <w:next w:val="Default"/>
    <w:uiPriority w:val="99"/>
    <w:rsid w:val="00F254C3"/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14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D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D5D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D5D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0A9E51BA4C4A609F2403E72A94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220A7-2B78-4C67-9B28-A5C20B7AE17D}"/>
      </w:docPartPr>
      <w:docPartBody>
        <w:p w:rsidR="00D66FF2" w:rsidRDefault="00D06037" w:rsidP="00D06037">
          <w:pPr>
            <w:pStyle w:val="4B0A9E51BA4C4A609F2403E72A94B6F9"/>
          </w:pPr>
          <w:r w:rsidRPr="001F2D84">
            <w:rPr>
              <w:rStyle w:val="PlaceholderText"/>
              <w:rFonts w:eastAsiaTheme="minorHAnsi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0D35"/>
    <w:rsid w:val="00094AC7"/>
    <w:rsid w:val="000A55D3"/>
    <w:rsid w:val="001B1EC6"/>
    <w:rsid w:val="002B0D35"/>
    <w:rsid w:val="002C6984"/>
    <w:rsid w:val="003D5BA0"/>
    <w:rsid w:val="009050FE"/>
    <w:rsid w:val="00936DD1"/>
    <w:rsid w:val="009418FE"/>
    <w:rsid w:val="00981570"/>
    <w:rsid w:val="00987DF6"/>
    <w:rsid w:val="009E0533"/>
    <w:rsid w:val="00BA38A7"/>
    <w:rsid w:val="00BF463D"/>
    <w:rsid w:val="00CB34EE"/>
    <w:rsid w:val="00D06037"/>
    <w:rsid w:val="00D64462"/>
    <w:rsid w:val="00D66FF2"/>
    <w:rsid w:val="00DE26D2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037"/>
    <w:rPr>
      <w:color w:val="808080"/>
    </w:rPr>
  </w:style>
  <w:style w:type="paragraph" w:customStyle="1" w:styleId="0A901A9617DF48DFB26C07A2464CED6F">
    <w:name w:val="0A901A9617DF48DFB26C07A2464CED6F"/>
    <w:rsid w:val="002B0D3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A901A9617DF48DFB26C07A2464CED6F1">
    <w:name w:val="0A901A9617DF48DFB26C07A2464CED6F1"/>
    <w:rsid w:val="002B0D3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0DB269637014EFCB0F6087A050EAEB7">
    <w:name w:val="00DB269637014EFCB0F6087A050EAEB7"/>
    <w:rsid w:val="002B0D35"/>
  </w:style>
  <w:style w:type="paragraph" w:customStyle="1" w:styleId="B5ECF702A2D14422AD86B0F1AC87D778">
    <w:name w:val="B5ECF702A2D14422AD86B0F1AC87D778"/>
    <w:rsid w:val="000A55D3"/>
  </w:style>
  <w:style w:type="paragraph" w:customStyle="1" w:styleId="1739A93E99A643299B1C93E1E58BE979">
    <w:name w:val="1739A93E99A643299B1C93E1E58BE979"/>
    <w:rsid w:val="000A55D3"/>
  </w:style>
  <w:style w:type="paragraph" w:customStyle="1" w:styleId="AEEDA0BE20F645E3969322C4B70D7FC6">
    <w:name w:val="AEEDA0BE20F645E3969322C4B70D7FC6"/>
    <w:rsid w:val="000A55D3"/>
  </w:style>
  <w:style w:type="paragraph" w:customStyle="1" w:styleId="00BD4B94A834420BAE10D7D330A4E46E">
    <w:name w:val="00BD4B94A834420BAE10D7D330A4E46E"/>
    <w:rsid w:val="000A55D3"/>
  </w:style>
  <w:style w:type="paragraph" w:customStyle="1" w:styleId="A421638DB06E421B8BB2E0B7E1C8E722">
    <w:name w:val="A421638DB06E421B8BB2E0B7E1C8E722"/>
    <w:rsid w:val="000A55D3"/>
  </w:style>
  <w:style w:type="paragraph" w:customStyle="1" w:styleId="4B0A9E51BA4C4A609F2403E72A94B6F9">
    <w:name w:val="4B0A9E51BA4C4A609F2403E72A94B6F9"/>
    <w:rsid w:val="00D06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07565-5592-4F94-8499-B428A81F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E123DBD9.dotm</Template>
  <TotalTime>0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Ercolani, Miles W CTR NUWC Newport 25</dc:creator>
  <cp:lastModifiedBy>Ercolani, Miles W CTR NUWC Newport 25</cp:lastModifiedBy>
  <cp:revision>2</cp:revision>
  <cp:lastPrinted>2012-09-11T17:43:00Z</cp:lastPrinted>
  <dcterms:created xsi:type="dcterms:W3CDTF">2019-12-09T15:42:00Z</dcterms:created>
  <dcterms:modified xsi:type="dcterms:W3CDTF">2019-12-09T15:42:00Z</dcterms:modified>
</cp:coreProperties>
</file>